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F63C7" w14:textId="3761D17B" w:rsidR="0059120E" w:rsidRDefault="00DE2DF5">
      <w:pPr>
        <w:pStyle w:val="Name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7F5AB7E" wp14:editId="404D8E78">
            <wp:simplePos x="0" y="0"/>
            <wp:positionH relativeFrom="column">
              <wp:posOffset>5167630</wp:posOffset>
            </wp:positionH>
            <wp:positionV relativeFrom="paragraph">
              <wp:posOffset>-43180</wp:posOffset>
            </wp:positionV>
            <wp:extent cx="915035" cy="910571"/>
            <wp:effectExtent l="0" t="0" r="0" b="4445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Screen Shot 2017-06-12 at 21.13.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910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85B">
        <w:t>Daniel Grammatica</w:t>
      </w:r>
      <w:r w:rsidR="00CA16C7">
        <w:br/>
      </w:r>
      <w:r w:rsidR="00CA16C7" w:rsidRPr="00CA16C7">
        <w:rPr>
          <w:sz w:val="28"/>
        </w:rPr>
        <w:t>systems administrator</w:t>
      </w:r>
    </w:p>
    <w:p w14:paraId="05539161" w14:textId="77777777" w:rsidR="00301711" w:rsidRDefault="00CA16C7">
      <w:pPr>
        <w:pStyle w:val="ContactInfo"/>
      </w:pPr>
      <w:r>
        <w:t xml:space="preserve">Peterborough UK | 07474 708 718 | </w:t>
      </w:r>
      <w:hyperlink r:id="rId8" w:history="1">
        <w:r w:rsidR="00301711" w:rsidRPr="008054C7">
          <w:rPr>
            <w:rStyle w:val="Hyperlink"/>
          </w:rPr>
          <w:t>dan@t0xic.me</w:t>
        </w:r>
      </w:hyperlink>
      <w:r w:rsidR="00301711">
        <w:t xml:space="preserve"> | </w:t>
      </w:r>
      <w:hyperlink r:id="rId9" w:history="1">
        <w:r w:rsidR="00301711" w:rsidRPr="00301711">
          <w:rPr>
            <w:rStyle w:val="Hyperlink"/>
          </w:rPr>
          <w:t>t0xic.me/cv</w:t>
        </w:r>
      </w:hyperlink>
    </w:p>
    <w:p w14:paraId="71FCEE0A" w14:textId="77777777" w:rsidR="0059120E" w:rsidRDefault="00036FC9">
      <w:pPr>
        <w:pStyle w:val="Heading1"/>
      </w:pPr>
      <w:r>
        <w:t>About</w:t>
      </w:r>
    </w:p>
    <w:p w14:paraId="0F44E3B0" w14:textId="77777777" w:rsidR="0059120E" w:rsidRDefault="00036FC9">
      <w:pPr>
        <w:spacing w:after="180"/>
      </w:pPr>
      <w:r w:rsidRPr="00036FC9">
        <w:t>I have always had a fascination with technology since a young age. At twelve I was helping to manage my schools network and fixing computers for friends. This passion only grew as I got older and transformed into a career. Although I spend a lot of free time tinkering, building and crawling /r/sysadmin, I recognise the need to disconnect. From this need I have developed a great love for all things outdoors, especially climbing. I spend a lot of my free time down the local climbing gym and weekends exploring the Lake District and Snowdonia.</w:t>
      </w:r>
    </w:p>
    <w:p w14:paraId="60DF8BC3" w14:textId="77777777" w:rsidR="0059120E" w:rsidRDefault="00225A26">
      <w:pPr>
        <w:pStyle w:val="Heading1"/>
      </w:pPr>
      <w:r>
        <w:t>Work</w:t>
      </w:r>
    </w:p>
    <w:p w14:paraId="7B0193D9" w14:textId="77777777" w:rsidR="0059120E" w:rsidRDefault="0074271D">
      <w:pPr>
        <w:pStyle w:val="Heading2"/>
      </w:pPr>
      <w:r>
        <w:t>The Raspberry Pi Foundation</w:t>
      </w:r>
    </w:p>
    <w:p w14:paraId="0691EE23" w14:textId="77777777" w:rsidR="0059120E" w:rsidRPr="0074271D" w:rsidRDefault="0074271D">
      <w:pPr>
        <w:pStyle w:val="Heading3"/>
        <w:rPr>
          <w:lang w:val="en-US"/>
        </w:rPr>
      </w:pPr>
      <w:r w:rsidRPr="0074271D">
        <w:rPr>
          <w:b/>
        </w:rPr>
        <w:t>IT Support &amp; Systems Analyst</w:t>
      </w:r>
      <w:r>
        <w:t xml:space="preserve"> | </w:t>
      </w:r>
      <w:r w:rsidRPr="0074271D">
        <w:rPr>
          <w:lang w:val="en-US"/>
        </w:rPr>
        <w:t>2016-03-21 — 2017-05-31</w:t>
      </w:r>
      <w:r w:rsidRPr="0074271D">
        <w:rPr>
          <w:rFonts w:ascii="MS Mincho" w:eastAsia="MS Mincho" w:hAnsi="MS Mincho" w:cs="MS Mincho"/>
          <w:lang w:val="en-US"/>
        </w:rPr>
        <w:t> </w:t>
      </w:r>
    </w:p>
    <w:p w14:paraId="27696366" w14:textId="77777777" w:rsidR="0074271D" w:rsidRPr="0074271D" w:rsidRDefault="0074271D" w:rsidP="0074271D">
      <w:pPr>
        <w:rPr>
          <w:lang w:val="en-US"/>
        </w:rPr>
      </w:pPr>
      <w:r w:rsidRPr="0074271D">
        <w:rPr>
          <w:lang w:val="en-US"/>
        </w:rPr>
        <w:t xml:space="preserve">I joined the Raspberry Pi Foundation during a sustained period of growth, within a year we went from roughly 20 employees to 120+. This was an initial contract of three months with the aim to deploy a cloud infrastructure and improve local infrastructure in Cambridge and London. </w:t>
      </w:r>
    </w:p>
    <w:p w14:paraId="1116F9C1" w14:textId="77777777" w:rsidR="0074271D" w:rsidRDefault="0074271D" w:rsidP="0074271D">
      <w:pPr>
        <w:pStyle w:val="Heading2"/>
        <w:rPr>
          <w:sz w:val="22"/>
        </w:rPr>
      </w:pPr>
      <w:r w:rsidRPr="0074271D">
        <w:rPr>
          <w:sz w:val="22"/>
        </w:rPr>
        <w:t>Highlights</w:t>
      </w:r>
    </w:p>
    <w:p w14:paraId="39780F58" w14:textId="77777777" w:rsidR="00633F8D" w:rsidRDefault="00633F8D" w:rsidP="00633F8D">
      <w:pPr>
        <w:pStyle w:val="ListParagraph"/>
        <w:numPr>
          <w:ilvl w:val="0"/>
          <w:numId w:val="11"/>
        </w:numPr>
      </w:pPr>
      <w:r>
        <w:t>Helping with the security requirements to enable ground to space communication with our two Raspberry Pi's on the International Space Station.</w:t>
      </w:r>
    </w:p>
    <w:p w14:paraId="4DF17F94" w14:textId="77777777" w:rsidR="00633F8D" w:rsidRDefault="00633F8D" w:rsidP="00633F8D">
      <w:pPr>
        <w:pStyle w:val="ListParagraph"/>
        <w:numPr>
          <w:ilvl w:val="0"/>
          <w:numId w:val="11"/>
        </w:numPr>
      </w:pPr>
      <w:r>
        <w:t>Networking with leading professionals at a variety of events, most notably our birthday party celebration at the Houses of Parliament.</w:t>
      </w:r>
    </w:p>
    <w:p w14:paraId="44B83E16" w14:textId="77777777" w:rsidR="00633F8D" w:rsidRDefault="00633F8D" w:rsidP="00633F8D">
      <w:pPr>
        <w:pStyle w:val="ListParagraph"/>
        <w:numPr>
          <w:ilvl w:val="0"/>
          <w:numId w:val="11"/>
        </w:numPr>
      </w:pPr>
      <w:r>
        <w:t xml:space="preserve">Spending a week at the family orientated music festival Camp </w:t>
      </w:r>
      <w:proofErr w:type="spellStart"/>
      <w:r>
        <w:t>Bestival</w:t>
      </w:r>
      <w:proofErr w:type="spellEnd"/>
      <w:r>
        <w:t xml:space="preserve"> teaching children how to code in Scratch and Python.</w:t>
      </w:r>
    </w:p>
    <w:p w14:paraId="6B32AC5A" w14:textId="77777777" w:rsidR="00633F8D" w:rsidRDefault="00633F8D" w:rsidP="00633F8D">
      <w:pPr>
        <w:pStyle w:val="ListParagraph"/>
        <w:numPr>
          <w:ilvl w:val="0"/>
          <w:numId w:val="11"/>
        </w:numPr>
      </w:pPr>
      <w:r>
        <w:t>Migrating the foundations existing hosted exchange and file storage to the Google suite of applications.</w:t>
      </w:r>
    </w:p>
    <w:p w14:paraId="120AFB26" w14:textId="77777777" w:rsidR="00633F8D" w:rsidRDefault="00633F8D" w:rsidP="00633F8D">
      <w:pPr>
        <w:pStyle w:val="ListParagraph"/>
        <w:numPr>
          <w:ilvl w:val="0"/>
          <w:numId w:val="11"/>
        </w:numPr>
      </w:pPr>
      <w:r>
        <w:t>Working with different teams to identify workflows and establish IT systems to help automate and remove mundane processes.</w:t>
      </w:r>
    </w:p>
    <w:p w14:paraId="4A519D6C" w14:textId="77777777" w:rsidR="00633F8D" w:rsidRDefault="00633F8D" w:rsidP="00633F8D">
      <w:pPr>
        <w:pStyle w:val="ListParagraph"/>
        <w:numPr>
          <w:ilvl w:val="0"/>
          <w:numId w:val="11"/>
        </w:numPr>
      </w:pPr>
      <w:r>
        <w:t>Identifying the needs of different teams and trialling different CRM's before implementing the most suitable system.</w:t>
      </w:r>
    </w:p>
    <w:p w14:paraId="3811100D" w14:textId="77777777" w:rsidR="00633F8D" w:rsidRDefault="00633F8D" w:rsidP="00633F8D">
      <w:pPr>
        <w:pStyle w:val="Heading2"/>
      </w:pPr>
      <w:r>
        <w:t>Smart Technologies</w:t>
      </w:r>
    </w:p>
    <w:p w14:paraId="01A19812" w14:textId="77777777" w:rsidR="00633F8D" w:rsidRPr="0074271D" w:rsidRDefault="00633F8D" w:rsidP="00633F8D">
      <w:pPr>
        <w:pStyle w:val="Heading3"/>
        <w:rPr>
          <w:lang w:val="en-US"/>
        </w:rPr>
      </w:pPr>
      <w:r w:rsidRPr="0074271D">
        <w:rPr>
          <w:b/>
        </w:rPr>
        <w:t xml:space="preserve">IT </w:t>
      </w:r>
      <w:r>
        <w:rPr>
          <w:b/>
        </w:rPr>
        <w:t>Systems Engineer</w:t>
      </w:r>
      <w:r>
        <w:t xml:space="preserve"> | </w:t>
      </w:r>
      <w:r w:rsidRPr="00633F8D">
        <w:rPr>
          <w:lang w:val="en-US"/>
        </w:rPr>
        <w:t>2015-10-18 — 2016-03-19</w:t>
      </w:r>
      <w:r w:rsidRPr="00633F8D">
        <w:rPr>
          <w:rFonts w:ascii="MS Mincho" w:eastAsia="MS Mincho" w:hAnsi="MS Mincho" w:cs="MS Mincho"/>
          <w:lang w:val="en-US"/>
        </w:rPr>
        <w:t> </w:t>
      </w:r>
    </w:p>
    <w:p w14:paraId="2F5399BF" w14:textId="77777777" w:rsidR="00633F8D" w:rsidRPr="00633F8D" w:rsidRDefault="00633F8D" w:rsidP="00633F8D">
      <w:pPr>
        <w:rPr>
          <w:lang w:val="en-US"/>
        </w:rPr>
      </w:pPr>
      <w:r w:rsidRPr="00633F8D">
        <w:rPr>
          <w:lang w:val="en-US"/>
        </w:rPr>
        <w:t xml:space="preserve">At Smart Technologies I supported over 45 clients with 235 Servers and 1000+ Workstations alongside my colleagues. Moving to the Private Sector was an interesting step knowing </w:t>
      </w:r>
      <w:r w:rsidRPr="00633F8D">
        <w:rPr>
          <w:lang w:val="en-US"/>
        </w:rPr>
        <w:lastRenderedPageBreak/>
        <w:t xml:space="preserve">there wasn't much adoption for </w:t>
      </w:r>
      <w:proofErr w:type="spellStart"/>
      <w:r w:rsidRPr="00633F8D">
        <w:rPr>
          <w:lang w:val="en-US"/>
        </w:rPr>
        <w:t>OpenSource</w:t>
      </w:r>
      <w:proofErr w:type="spellEnd"/>
      <w:r w:rsidRPr="00633F8D">
        <w:rPr>
          <w:lang w:val="en-US"/>
        </w:rPr>
        <w:t xml:space="preserve"> systems within Small/Medium Business Applications. </w:t>
      </w:r>
    </w:p>
    <w:p w14:paraId="353DF880" w14:textId="77777777" w:rsidR="00633F8D" w:rsidRDefault="00633F8D" w:rsidP="00633F8D">
      <w:pPr>
        <w:pStyle w:val="Heading2"/>
        <w:rPr>
          <w:sz w:val="22"/>
        </w:rPr>
      </w:pPr>
      <w:r w:rsidRPr="0074271D">
        <w:rPr>
          <w:sz w:val="22"/>
        </w:rPr>
        <w:t>Highlights</w:t>
      </w:r>
    </w:p>
    <w:p w14:paraId="257309C0" w14:textId="77777777" w:rsidR="00633F8D" w:rsidRPr="00633F8D" w:rsidRDefault="00633F8D" w:rsidP="00633F8D">
      <w:pPr>
        <w:pStyle w:val="Heading2"/>
        <w:numPr>
          <w:ilvl w:val="0"/>
          <w:numId w:val="13"/>
        </w:numPr>
        <w:rPr>
          <w:sz w:val="22"/>
        </w:rPr>
      </w:pPr>
      <w:r w:rsidRPr="00633F8D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 xml:space="preserve">Exposure to proprietary systems, SLA's, their commercial uses and vendor </w:t>
      </w:r>
      <w:r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>contracts that come with.</w:t>
      </w:r>
    </w:p>
    <w:p w14:paraId="4949D245" w14:textId="77777777" w:rsidR="00633F8D" w:rsidRDefault="00633F8D" w:rsidP="00633F8D">
      <w:pPr>
        <w:pStyle w:val="Heading2"/>
        <w:numPr>
          <w:ilvl w:val="0"/>
          <w:numId w:val="13"/>
        </w:numPr>
        <w:rPr>
          <w:sz w:val="22"/>
        </w:rPr>
      </w:pPr>
      <w:r w:rsidRPr="00633F8D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>Building my PowerShell skills developing fixes and scripting solutions for clients. Managing Cloud Based systems, Office365, Spam filtering, Remote Management etc.</w:t>
      </w:r>
    </w:p>
    <w:p w14:paraId="30147626" w14:textId="77777777" w:rsidR="00633F8D" w:rsidRDefault="00633F8D" w:rsidP="00633F8D">
      <w:pPr>
        <w:pStyle w:val="Heading2"/>
        <w:numPr>
          <w:ilvl w:val="0"/>
          <w:numId w:val="13"/>
        </w:numPr>
        <w:rPr>
          <w:sz w:val="22"/>
        </w:rPr>
      </w:pPr>
      <w:r w:rsidRPr="00633F8D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>Migrating clients to hosted solutions ensuring a smooth changeover, without any loss of data or business productivity.</w:t>
      </w:r>
    </w:p>
    <w:p w14:paraId="1C056021" w14:textId="77777777" w:rsidR="00633F8D" w:rsidRDefault="00633F8D" w:rsidP="00633F8D">
      <w:pPr>
        <w:pStyle w:val="Heading2"/>
        <w:numPr>
          <w:ilvl w:val="0"/>
          <w:numId w:val="13"/>
        </w:numPr>
        <w:rPr>
          <w:sz w:val="22"/>
        </w:rPr>
      </w:pPr>
      <w:r w:rsidRPr="00633F8D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 xml:space="preserve">Working with a vast range of Hardware/Software products. Applying previous knowledge to new systems, discovering the fundamentals are the same. </w:t>
      </w:r>
    </w:p>
    <w:p w14:paraId="1545A10A" w14:textId="77777777" w:rsidR="00633F8D" w:rsidRPr="00633F8D" w:rsidRDefault="00633F8D" w:rsidP="00633F8D">
      <w:pPr>
        <w:pStyle w:val="Heading2"/>
        <w:numPr>
          <w:ilvl w:val="0"/>
          <w:numId w:val="13"/>
        </w:numPr>
        <w:rPr>
          <w:sz w:val="22"/>
        </w:rPr>
      </w:pPr>
      <w:r w:rsidRPr="00633F8D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>Developing my customer focus and team working skills, ensuring the client is satisfied with the end product and level of support.</w:t>
      </w:r>
    </w:p>
    <w:p w14:paraId="2B3FC850" w14:textId="77777777" w:rsidR="00633F8D" w:rsidRDefault="00633F8D" w:rsidP="00633F8D">
      <w:pPr>
        <w:pStyle w:val="Heading2"/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</w:pPr>
    </w:p>
    <w:p w14:paraId="48F46A12" w14:textId="77777777" w:rsidR="00633F8D" w:rsidRDefault="00301711" w:rsidP="00633F8D">
      <w:pPr>
        <w:pStyle w:val="Heading2"/>
      </w:pPr>
      <w:r>
        <w:t>Bourne Grammar School</w:t>
      </w:r>
    </w:p>
    <w:p w14:paraId="6396198A" w14:textId="77777777" w:rsidR="00633F8D" w:rsidRPr="00301711" w:rsidRDefault="00301711" w:rsidP="00633F8D">
      <w:pPr>
        <w:pStyle w:val="Heading3"/>
        <w:rPr>
          <w:b/>
          <w:lang w:val="en-US"/>
        </w:rPr>
      </w:pPr>
      <w:r w:rsidRPr="00301711">
        <w:rPr>
          <w:b/>
          <w:bCs/>
          <w:lang w:val="en-US"/>
        </w:rPr>
        <w:t xml:space="preserve">Systems Administrator &amp; Performing Arts Technician </w:t>
      </w:r>
      <w:r w:rsidR="00633F8D">
        <w:t xml:space="preserve">| </w:t>
      </w:r>
      <w:r w:rsidRPr="00301711">
        <w:rPr>
          <w:lang w:val="en-US"/>
        </w:rPr>
        <w:t>2011-03-01 — 2015-10-18</w:t>
      </w:r>
      <w:r w:rsidRPr="00301711">
        <w:rPr>
          <w:rFonts w:ascii="MS Mincho" w:eastAsia="MS Mincho" w:hAnsi="MS Mincho" w:cs="MS Mincho"/>
          <w:lang w:val="en-US"/>
        </w:rPr>
        <w:t> </w:t>
      </w:r>
      <w:r w:rsidR="00633F8D" w:rsidRPr="0074271D">
        <w:rPr>
          <w:rFonts w:ascii="MS Mincho" w:eastAsia="MS Mincho" w:hAnsi="MS Mincho" w:cs="MS Mincho"/>
          <w:lang w:val="en-US"/>
        </w:rPr>
        <w:t> </w:t>
      </w:r>
    </w:p>
    <w:p w14:paraId="105EBDA5" w14:textId="77777777" w:rsidR="00301711" w:rsidRPr="00301711" w:rsidRDefault="00301711" w:rsidP="00301711">
      <w:pPr>
        <w:rPr>
          <w:lang w:val="en-US"/>
        </w:rPr>
      </w:pPr>
      <w:r w:rsidRPr="00301711">
        <w:rPr>
          <w:lang w:val="en-US"/>
        </w:rPr>
        <w:t xml:space="preserve">I started at Bourne Grammar School as an IT Technician after proving myself as a student IT assistant. My main responsibility was providing support for 1800 pupils and 100 staff. As I worked up to Systems Administrator I've built new systems and </w:t>
      </w:r>
      <w:proofErr w:type="spellStart"/>
      <w:r w:rsidRPr="00301711">
        <w:rPr>
          <w:lang w:val="en-US"/>
        </w:rPr>
        <w:t>optimised</w:t>
      </w:r>
      <w:proofErr w:type="spellEnd"/>
      <w:r w:rsidRPr="00301711">
        <w:rPr>
          <w:lang w:val="en-US"/>
        </w:rPr>
        <w:t xml:space="preserve"> many others, improving the end-user experience and enabling the School to use their finances for other departments. </w:t>
      </w:r>
    </w:p>
    <w:p w14:paraId="1D9E15BF" w14:textId="77777777" w:rsidR="00633F8D" w:rsidRDefault="00633F8D" w:rsidP="00633F8D">
      <w:pPr>
        <w:pStyle w:val="Heading2"/>
        <w:rPr>
          <w:sz w:val="22"/>
        </w:rPr>
      </w:pPr>
      <w:r w:rsidRPr="0074271D">
        <w:rPr>
          <w:sz w:val="22"/>
        </w:rPr>
        <w:t>Highlights</w:t>
      </w:r>
    </w:p>
    <w:p w14:paraId="54B4F9B5" w14:textId="77777777" w:rsidR="00301711" w:rsidRPr="00301711" w:rsidRDefault="00301711" w:rsidP="0030171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Setting up an OpenS</w:t>
      </w:r>
      <w:r w:rsidRPr="00301711">
        <w:rPr>
          <w:lang w:val="en-US"/>
        </w:rPr>
        <w:t>tack private cloud to enable students to experiment with Linux and web servers.</w:t>
      </w:r>
      <w:r w:rsidRPr="00301711">
        <w:rPr>
          <w:rFonts w:ascii="MS Mincho" w:eastAsia="MS Mincho" w:hAnsi="MS Mincho" w:cs="MS Mincho"/>
          <w:lang w:val="en-US"/>
        </w:rPr>
        <w:t> </w:t>
      </w:r>
    </w:p>
    <w:p w14:paraId="3DDC6CDF" w14:textId="77777777" w:rsidR="00301711" w:rsidRDefault="00301711" w:rsidP="00301711">
      <w:pPr>
        <w:pStyle w:val="ListParagraph"/>
        <w:numPr>
          <w:ilvl w:val="0"/>
          <w:numId w:val="15"/>
        </w:numPr>
        <w:rPr>
          <w:lang w:val="en-US"/>
        </w:rPr>
      </w:pPr>
      <w:r w:rsidRPr="00301711">
        <w:rPr>
          <w:lang w:val="en-US"/>
        </w:rPr>
        <w:t xml:space="preserve">Using Cobbler and Fabric to PXE boot and configure a subnet of PC's with a Windows/Linux dual boot. </w:t>
      </w:r>
    </w:p>
    <w:p w14:paraId="4C4971DD" w14:textId="77777777" w:rsidR="00301711" w:rsidRPr="00301711" w:rsidRDefault="00301711" w:rsidP="00301711">
      <w:pPr>
        <w:pStyle w:val="ListParagraph"/>
        <w:numPr>
          <w:ilvl w:val="0"/>
          <w:numId w:val="15"/>
        </w:numPr>
        <w:rPr>
          <w:lang w:val="en-US"/>
        </w:rPr>
      </w:pPr>
      <w:r w:rsidRPr="00301711">
        <w:rPr>
          <w:lang w:val="en-US"/>
        </w:rPr>
        <w:t xml:space="preserve">Rebuilding the Schools network improving reliability and implementing VLANS. Along with a Fortinet firewall, web filtering and </w:t>
      </w:r>
      <w:r>
        <w:rPr>
          <w:lang w:val="en-US"/>
        </w:rPr>
        <w:t>N</w:t>
      </w:r>
      <w:r w:rsidRPr="00301711">
        <w:rPr>
          <w:lang w:val="en-US"/>
        </w:rPr>
        <w:t>ginx reverse proxy to save on IPv4 address'.</w:t>
      </w:r>
      <w:r w:rsidRPr="00301711">
        <w:rPr>
          <w:rFonts w:ascii="MS Mincho" w:eastAsia="MS Mincho" w:hAnsi="MS Mincho" w:cs="MS Mincho"/>
          <w:lang w:val="en-US"/>
        </w:rPr>
        <w:t> </w:t>
      </w:r>
    </w:p>
    <w:p w14:paraId="38A216BC" w14:textId="77777777" w:rsidR="00301711" w:rsidRPr="00301711" w:rsidRDefault="00301711" w:rsidP="00301711">
      <w:pPr>
        <w:pStyle w:val="ListParagraph"/>
        <w:numPr>
          <w:ilvl w:val="0"/>
          <w:numId w:val="15"/>
        </w:numPr>
        <w:rPr>
          <w:lang w:val="en-US"/>
        </w:rPr>
      </w:pPr>
      <w:r w:rsidRPr="00301711">
        <w:rPr>
          <w:lang w:val="en-US"/>
        </w:rPr>
        <w:t>Implemented BYOD for 1800 users using Meru wireless networking, combined with port ACL's for security.</w:t>
      </w:r>
      <w:r w:rsidRPr="00301711">
        <w:rPr>
          <w:rFonts w:ascii="MS Mincho" w:eastAsia="MS Mincho" w:hAnsi="MS Mincho" w:cs="MS Mincho"/>
          <w:lang w:val="en-US"/>
        </w:rPr>
        <w:t> </w:t>
      </w:r>
    </w:p>
    <w:p w14:paraId="3D4EEFE8" w14:textId="77777777" w:rsidR="0059120E" w:rsidRPr="00301711" w:rsidRDefault="00301711" w:rsidP="00301711">
      <w:pPr>
        <w:pStyle w:val="ListParagraph"/>
        <w:numPr>
          <w:ilvl w:val="0"/>
          <w:numId w:val="15"/>
        </w:numPr>
        <w:rPr>
          <w:lang w:val="en-US"/>
        </w:rPr>
      </w:pPr>
      <w:r w:rsidRPr="00301711">
        <w:rPr>
          <w:lang w:val="en-US"/>
        </w:rPr>
        <w:t xml:space="preserve">Building an Asterisk PBX to replace our dated Siemens analogue PBX, saving the School on expensive phone lines and support contracts. </w:t>
      </w:r>
    </w:p>
    <w:p w14:paraId="1856674F" w14:textId="77777777" w:rsidR="00036FC9" w:rsidRDefault="00794F45" w:rsidP="00036FC9">
      <w:pPr>
        <w:pStyle w:val="Heading1"/>
      </w:pPr>
      <w:sdt>
        <w:sdtPr>
          <w:id w:val="-1150367223"/>
          <w:placeholder>
            <w:docPart w:val="FE2B1DCB064FCF40B05AA98A09805894"/>
          </w:placeholder>
          <w:temporary/>
          <w:showingPlcHdr/>
          <w15:appearance w15:val="hidden"/>
        </w:sdtPr>
        <w:sdtEndPr/>
        <w:sdtContent>
          <w:r w:rsidR="00036FC9">
            <w:t>Education</w:t>
          </w:r>
        </w:sdtContent>
      </w:sdt>
    </w:p>
    <w:p w14:paraId="45C5F4E0" w14:textId="77777777" w:rsidR="00301711" w:rsidRPr="00301711" w:rsidRDefault="00301711" w:rsidP="00301711">
      <w:pPr>
        <w:pStyle w:val="Heading2"/>
        <w:rPr>
          <w:lang w:val="en-US"/>
        </w:rPr>
      </w:pPr>
      <w:r w:rsidRPr="00301711">
        <w:rPr>
          <w:bCs/>
          <w:lang w:val="en-US"/>
        </w:rPr>
        <w:t xml:space="preserve">Bourne Grammar School </w:t>
      </w:r>
    </w:p>
    <w:p w14:paraId="56501189" w14:textId="77777777" w:rsidR="00301711" w:rsidRDefault="00301711" w:rsidP="00301711">
      <w:pPr>
        <w:rPr>
          <w:lang w:val="en-US"/>
        </w:rPr>
      </w:pPr>
      <w:r w:rsidRPr="00301711">
        <w:rPr>
          <w:lang w:val="en-US"/>
        </w:rPr>
        <w:t xml:space="preserve">2005-09-01 — 2010-07-01 </w:t>
      </w:r>
    </w:p>
    <w:p w14:paraId="58BD9EA4" w14:textId="77777777" w:rsidR="00301711" w:rsidRDefault="00301711" w:rsidP="00301711">
      <w:pPr>
        <w:pStyle w:val="ListParagraph"/>
        <w:numPr>
          <w:ilvl w:val="0"/>
          <w:numId w:val="16"/>
        </w:numPr>
        <w:rPr>
          <w:lang w:val="en-US"/>
        </w:rPr>
      </w:pPr>
      <w:r w:rsidRPr="00301711">
        <w:rPr>
          <w:lang w:val="en-US"/>
        </w:rPr>
        <w:t xml:space="preserve">9 GCSE's including </w:t>
      </w:r>
      <w:proofErr w:type="spellStart"/>
      <w:r w:rsidRPr="00301711">
        <w:rPr>
          <w:lang w:val="en-US"/>
        </w:rPr>
        <w:t>Maths</w:t>
      </w:r>
      <w:proofErr w:type="spellEnd"/>
      <w:r w:rsidRPr="00301711">
        <w:rPr>
          <w:lang w:val="en-US"/>
        </w:rPr>
        <w:t xml:space="preserve">, English, Science, IT </w:t>
      </w:r>
    </w:p>
    <w:p w14:paraId="7D7BECAA" w14:textId="77777777" w:rsidR="00301711" w:rsidRPr="00301711" w:rsidRDefault="00301711" w:rsidP="00301711">
      <w:pPr>
        <w:pStyle w:val="ListParagraph"/>
        <w:numPr>
          <w:ilvl w:val="0"/>
          <w:numId w:val="16"/>
        </w:numPr>
        <w:rPr>
          <w:lang w:val="en-US"/>
        </w:rPr>
      </w:pPr>
      <w:r w:rsidRPr="00301711">
        <w:rPr>
          <w:lang w:val="en-US"/>
        </w:rPr>
        <w:t xml:space="preserve">1 GCE AS - Computing </w:t>
      </w:r>
    </w:p>
    <w:p w14:paraId="163335F7" w14:textId="77777777" w:rsidR="00301711" w:rsidRDefault="00301711" w:rsidP="00301711">
      <w:pPr>
        <w:pStyle w:val="Heading1"/>
      </w:pPr>
      <w:r>
        <w:lastRenderedPageBreak/>
        <w:t>Volunteer</w:t>
      </w:r>
    </w:p>
    <w:p w14:paraId="45A9F01D" w14:textId="77777777" w:rsidR="00A44BFF" w:rsidRPr="00A44BFF" w:rsidRDefault="00A44BFF" w:rsidP="00A44BFF">
      <w:pPr>
        <w:pStyle w:val="Heading2"/>
        <w:rPr>
          <w:lang w:val="en-US"/>
        </w:rPr>
      </w:pPr>
      <w:proofErr w:type="spellStart"/>
      <w:r w:rsidRPr="00A44BFF">
        <w:rPr>
          <w:lang w:val="en-US"/>
        </w:rPr>
        <w:t>Cambridgeshire</w:t>
      </w:r>
      <w:proofErr w:type="spellEnd"/>
      <w:r w:rsidRPr="00A44BFF">
        <w:rPr>
          <w:lang w:val="en-US"/>
        </w:rPr>
        <w:t xml:space="preserve"> Search and Rescue </w:t>
      </w:r>
    </w:p>
    <w:p w14:paraId="236D68E5" w14:textId="77777777" w:rsidR="00301711" w:rsidRPr="0074271D" w:rsidRDefault="00A44BFF" w:rsidP="00A44BFF">
      <w:pPr>
        <w:pStyle w:val="Heading3"/>
        <w:rPr>
          <w:lang w:val="en-US"/>
        </w:rPr>
      </w:pPr>
      <w:r w:rsidRPr="00A44BFF">
        <w:rPr>
          <w:b/>
        </w:rPr>
        <w:t>Search Technician</w:t>
      </w:r>
      <w:r w:rsidR="00301711" w:rsidRPr="00A44BFF">
        <w:rPr>
          <w:sz w:val="20"/>
        </w:rPr>
        <w:t xml:space="preserve"> </w:t>
      </w:r>
      <w:r w:rsidR="00301711">
        <w:t xml:space="preserve">| </w:t>
      </w:r>
      <w:r w:rsidR="00301711" w:rsidRPr="0074271D">
        <w:rPr>
          <w:lang w:val="en-US"/>
        </w:rPr>
        <w:t>201</w:t>
      </w:r>
      <w:r w:rsidR="003E25F0">
        <w:rPr>
          <w:lang w:val="en-US"/>
        </w:rPr>
        <w:t>7</w:t>
      </w:r>
      <w:r w:rsidR="00301711" w:rsidRPr="0074271D">
        <w:rPr>
          <w:lang w:val="en-US"/>
        </w:rPr>
        <w:t>-03-</w:t>
      </w:r>
      <w:r w:rsidR="003E25F0">
        <w:rPr>
          <w:lang w:val="en-US"/>
        </w:rPr>
        <w:t>01</w:t>
      </w:r>
      <w:r w:rsidR="00301711" w:rsidRPr="0074271D">
        <w:rPr>
          <w:lang w:val="en-US"/>
        </w:rPr>
        <w:t xml:space="preserve"> — </w:t>
      </w:r>
      <w:r w:rsidR="003E25F0">
        <w:rPr>
          <w:lang w:val="en-US"/>
        </w:rPr>
        <w:t>Present</w:t>
      </w:r>
    </w:p>
    <w:p w14:paraId="375DE34C" w14:textId="77777777" w:rsidR="00957EF5" w:rsidRPr="00957EF5" w:rsidRDefault="00957EF5" w:rsidP="00957EF5">
      <w:pPr>
        <w:rPr>
          <w:lang w:val="en-US"/>
        </w:rPr>
      </w:pPr>
      <w:proofErr w:type="spellStart"/>
      <w:r w:rsidRPr="00957EF5">
        <w:rPr>
          <w:lang w:val="en-US"/>
        </w:rPr>
        <w:t>Cambridgeshire</w:t>
      </w:r>
      <w:proofErr w:type="spellEnd"/>
      <w:r w:rsidRPr="00957EF5">
        <w:rPr>
          <w:lang w:val="en-US"/>
        </w:rPr>
        <w:t xml:space="preserve"> Search and Rescue (</w:t>
      </w:r>
      <w:proofErr w:type="spellStart"/>
      <w:r w:rsidRPr="00957EF5">
        <w:rPr>
          <w:lang w:val="en-US"/>
        </w:rPr>
        <w:t>CamSAR</w:t>
      </w:r>
      <w:proofErr w:type="spellEnd"/>
      <w:r w:rsidRPr="00957EF5">
        <w:rPr>
          <w:lang w:val="en-US"/>
        </w:rPr>
        <w:t xml:space="preserve">) is the Lowland Rescue unit covering our county, often also assisting sister teams in the wider region. We are a specialist team, called upon by Police in the search for vulnerable missing people: a child, an elderly person living with dementia or even someone who is considering taking their own life. </w:t>
      </w:r>
    </w:p>
    <w:p w14:paraId="27E5A6BD" w14:textId="77777777" w:rsidR="00301711" w:rsidRDefault="00957EF5" w:rsidP="00957EF5">
      <w:pPr>
        <w:pStyle w:val="Heading2"/>
        <w:rPr>
          <w:sz w:val="22"/>
        </w:rPr>
      </w:pPr>
      <w:r w:rsidRPr="00957EF5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 xml:space="preserve"> </w:t>
      </w:r>
      <w:r w:rsidR="00301711" w:rsidRPr="0074271D">
        <w:rPr>
          <w:sz w:val="22"/>
        </w:rPr>
        <w:t>Highlights</w:t>
      </w:r>
    </w:p>
    <w:p w14:paraId="303A691E" w14:textId="77777777" w:rsidR="00C07F09" w:rsidRPr="00C07F09" w:rsidRDefault="00957EF5" w:rsidP="00C07F09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957EF5">
        <w:rPr>
          <w:lang w:val="en-US"/>
        </w:rPr>
        <w:t xml:space="preserve">Locating a missing person allowing family and friends closure. </w:t>
      </w:r>
    </w:p>
    <w:p w14:paraId="4BDF702D" w14:textId="77777777" w:rsidR="00C07F09" w:rsidRPr="00C07F09" w:rsidRDefault="00957EF5" w:rsidP="00C07F09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C07F09">
        <w:rPr>
          <w:lang w:val="en-US"/>
        </w:rPr>
        <w:t xml:space="preserve">Building on my skillset with specialist training. </w:t>
      </w:r>
    </w:p>
    <w:p w14:paraId="55DF44BD" w14:textId="77777777" w:rsidR="00957EF5" w:rsidRPr="00C07F09" w:rsidRDefault="00C07F09" w:rsidP="00C07F09">
      <w:pPr>
        <w:rPr>
          <w:rStyle w:val="Heading2Char"/>
          <w:rFonts w:asciiTheme="minorHAnsi" w:eastAsiaTheme="minorHAnsi" w:hAnsiTheme="minorHAnsi" w:cstheme="minorBidi"/>
          <w:b w:val="0"/>
          <w:i w:val="0"/>
          <w:spacing w:val="0"/>
          <w:sz w:val="24"/>
          <w:szCs w:val="24"/>
          <w:lang w:val="en-US"/>
        </w:rPr>
      </w:pPr>
      <w:r>
        <w:rPr>
          <w:rStyle w:val="Heading2Char"/>
          <w:lang w:val="en-US"/>
        </w:rPr>
        <w:br/>
      </w:r>
      <w:r w:rsidRPr="00C07F09">
        <w:rPr>
          <w:rStyle w:val="Heading2Char"/>
          <w:lang w:val="en-US"/>
        </w:rPr>
        <w:t>Bourne &amp; District Roundtable 896</w:t>
      </w:r>
      <w:r w:rsidR="00957EF5" w:rsidRPr="00C07F09">
        <w:rPr>
          <w:rStyle w:val="Heading2Char"/>
          <w:lang w:val="en-US"/>
        </w:rPr>
        <w:t xml:space="preserve"> </w:t>
      </w:r>
    </w:p>
    <w:p w14:paraId="715CF10E" w14:textId="77777777" w:rsidR="00957EF5" w:rsidRPr="0074271D" w:rsidRDefault="00C07F09" w:rsidP="00957EF5">
      <w:pPr>
        <w:pStyle w:val="Heading3"/>
        <w:rPr>
          <w:lang w:val="en-US"/>
        </w:rPr>
      </w:pPr>
      <w:r>
        <w:rPr>
          <w:b/>
        </w:rPr>
        <w:t>Hon. Treasurer</w:t>
      </w:r>
      <w:r w:rsidR="00957EF5" w:rsidRPr="00A44BFF">
        <w:rPr>
          <w:sz w:val="20"/>
        </w:rPr>
        <w:t xml:space="preserve"> </w:t>
      </w:r>
      <w:r w:rsidR="00957EF5">
        <w:t xml:space="preserve">| </w:t>
      </w:r>
      <w:r>
        <w:rPr>
          <w:lang w:val="en-US"/>
        </w:rPr>
        <w:t>2014-10-01</w:t>
      </w:r>
      <w:r w:rsidR="00957EF5" w:rsidRPr="0074271D">
        <w:rPr>
          <w:lang w:val="en-US"/>
        </w:rPr>
        <w:t xml:space="preserve"> — </w:t>
      </w:r>
      <w:r>
        <w:rPr>
          <w:lang w:val="en-US"/>
        </w:rPr>
        <w:t>2017-04-01</w:t>
      </w:r>
    </w:p>
    <w:p w14:paraId="1598A398" w14:textId="77777777" w:rsidR="00C07F09" w:rsidRDefault="00C07F09" w:rsidP="00C07F09">
      <w:pPr>
        <w:rPr>
          <w:sz w:val="24"/>
          <w:szCs w:val="24"/>
          <w:lang w:val="en-US"/>
        </w:rPr>
      </w:pPr>
      <w:r>
        <w:rPr>
          <w:lang w:val="en-US"/>
        </w:rPr>
        <w:t xml:space="preserve">Roundtable is about having a good time, networking and helping the local community. As well as our Music Festival, we invite the pensioners in Bourne to a Christmas Dinner. Along with a Fireworks night raising funds for the local primary school. </w:t>
      </w:r>
    </w:p>
    <w:p w14:paraId="1BC8BB4A" w14:textId="77777777" w:rsidR="00957EF5" w:rsidRDefault="00957EF5" w:rsidP="00957EF5">
      <w:pPr>
        <w:pStyle w:val="Heading2"/>
        <w:rPr>
          <w:sz w:val="22"/>
        </w:rPr>
      </w:pPr>
      <w:r w:rsidRPr="00957EF5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 xml:space="preserve"> </w:t>
      </w:r>
      <w:r w:rsidRPr="0074271D">
        <w:rPr>
          <w:sz w:val="22"/>
        </w:rPr>
        <w:t>Highlights</w:t>
      </w:r>
    </w:p>
    <w:p w14:paraId="7EC5BAC7" w14:textId="77777777" w:rsidR="00C07F09" w:rsidRPr="00C07F09" w:rsidRDefault="00C07F09" w:rsidP="00C07F0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 w:rsidRPr="00C07F09">
        <w:rPr>
          <w:lang w:val="en-US"/>
        </w:rPr>
        <w:t>Organising</w:t>
      </w:r>
      <w:proofErr w:type="spellEnd"/>
      <w:r w:rsidRPr="00C07F09">
        <w:rPr>
          <w:lang w:val="en-US"/>
        </w:rPr>
        <w:t xml:space="preserve"> a Music &amp; Beer festival annually for the local community, raising on average £20k for charity.</w:t>
      </w:r>
      <w:r w:rsidRPr="00C07F09">
        <w:rPr>
          <w:rFonts w:ascii="MS Mincho" w:eastAsia="MS Mincho" w:hAnsi="MS Mincho" w:cs="MS Mincho"/>
          <w:lang w:val="en-US"/>
        </w:rPr>
        <w:t> </w:t>
      </w:r>
    </w:p>
    <w:p w14:paraId="029B6DA4" w14:textId="77777777" w:rsidR="00C07F09" w:rsidRPr="00C07F09" w:rsidRDefault="00C07F09" w:rsidP="00C07F09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C07F09">
        <w:rPr>
          <w:lang w:val="en-US"/>
        </w:rPr>
        <w:t xml:space="preserve">Attending social events. Raft race, </w:t>
      </w:r>
      <w:proofErr w:type="spellStart"/>
      <w:r w:rsidRPr="00C07F09">
        <w:rPr>
          <w:lang w:val="en-US"/>
        </w:rPr>
        <w:t>Segwaying</w:t>
      </w:r>
      <w:proofErr w:type="spellEnd"/>
      <w:r w:rsidRPr="00C07F09">
        <w:rPr>
          <w:lang w:val="en-US"/>
        </w:rPr>
        <w:t xml:space="preserve">, Shooting and drinking! </w:t>
      </w:r>
    </w:p>
    <w:p w14:paraId="1FC9DE1C" w14:textId="77777777" w:rsidR="00C07F09" w:rsidRPr="00C07F09" w:rsidRDefault="00C07F09" w:rsidP="00C07F09">
      <w:pPr>
        <w:rPr>
          <w:sz w:val="24"/>
          <w:szCs w:val="24"/>
          <w:lang w:val="en-US"/>
        </w:rPr>
      </w:pPr>
    </w:p>
    <w:p w14:paraId="1E5A8E20" w14:textId="77777777" w:rsidR="00C07F09" w:rsidRPr="00C07F09" w:rsidRDefault="00C07F09" w:rsidP="00FA3F0D">
      <w:pPr>
        <w:pStyle w:val="Heading1"/>
        <w:rPr>
          <w:lang w:val="en-US"/>
        </w:rPr>
      </w:pPr>
      <w:r w:rsidRPr="00C07F09">
        <w:rPr>
          <w:lang w:val="en-US"/>
        </w:rPr>
        <w:t>Skills</w:t>
      </w:r>
    </w:p>
    <w:p w14:paraId="130B23B7" w14:textId="77777777" w:rsidR="00C07F09" w:rsidRPr="00C07F09" w:rsidRDefault="00C07F09" w:rsidP="00C07F09">
      <w:pPr>
        <w:pStyle w:val="Heading2"/>
        <w:rPr>
          <w:sz w:val="22"/>
        </w:rPr>
      </w:pPr>
      <w:r w:rsidRPr="00C07F09">
        <w:rPr>
          <w:sz w:val="22"/>
        </w:rPr>
        <w:t xml:space="preserve">Systems Administration </w:t>
      </w:r>
    </w:p>
    <w:p w14:paraId="2D65DEE6" w14:textId="77777777" w:rsidR="00C07F09" w:rsidRPr="00C07F09" w:rsidRDefault="00C07F09" w:rsidP="00C07F09">
      <w:pPr>
        <w:rPr>
          <w:sz w:val="24"/>
          <w:szCs w:val="24"/>
          <w:lang w:val="en-US"/>
        </w:rPr>
      </w:pPr>
      <w:r w:rsidRPr="00C07F09">
        <w:rPr>
          <w:noProof/>
          <w:sz w:val="24"/>
          <w:szCs w:val="24"/>
          <w:lang w:val="en-US" w:eastAsia="en-US"/>
        </w:rPr>
        <w:drawing>
          <wp:inline distT="0" distB="0" distL="0" distR="0" wp14:anchorId="7D1B37E2" wp14:editId="183BD94E">
            <wp:extent cx="88900" cy="177800"/>
            <wp:effectExtent l="0" t="0" r="1270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F09">
        <w:rPr>
          <w:sz w:val="24"/>
          <w:szCs w:val="24"/>
          <w:lang w:val="en-US"/>
        </w:rPr>
        <w:t xml:space="preserve"> </w:t>
      </w:r>
      <w:r w:rsidRPr="00FE4E02">
        <w:rPr>
          <w:szCs w:val="24"/>
          <w:lang w:val="en-US"/>
        </w:rPr>
        <w:t xml:space="preserve">Linux (Mostly </w:t>
      </w:r>
      <w:proofErr w:type="spellStart"/>
      <w:r w:rsidRPr="00FE4E02">
        <w:rPr>
          <w:szCs w:val="24"/>
          <w:lang w:val="en-US"/>
        </w:rPr>
        <w:t>Debian</w:t>
      </w:r>
      <w:proofErr w:type="spellEnd"/>
      <w:r w:rsidRPr="00FE4E02">
        <w:rPr>
          <w:szCs w:val="24"/>
          <w:lang w:val="en-US"/>
        </w:rPr>
        <w:t xml:space="preserve"> based)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4B0C5715" wp14:editId="3375A0FD">
            <wp:extent cx="88900" cy="177800"/>
            <wp:effectExtent l="0" t="0" r="1270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Fortinet</w:t>
      </w:r>
      <w:r w:rsidRPr="00FE4E02">
        <w:rPr>
          <w:rFonts w:ascii="MS Mincho" w:eastAsia="MS Mincho" w:hAnsi="MS Mincho" w:cs="MS Mincho"/>
          <w:szCs w:val="24"/>
          <w:lang w:val="en-US"/>
        </w:rPr>
        <w:t> 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42ADD404" wp14:editId="21AB6995">
            <wp:extent cx="88900" cy="177800"/>
            <wp:effectExtent l="0" t="0" r="1270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Windows</w:t>
      </w:r>
      <w:r w:rsidRPr="00FE4E02">
        <w:rPr>
          <w:rFonts w:ascii="MS Mincho" w:eastAsia="MS Mincho" w:hAnsi="MS Mincho" w:cs="MS Mincho"/>
          <w:szCs w:val="24"/>
          <w:lang w:val="en-US"/>
        </w:rPr>
        <w:t> 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47FE4196" wp14:editId="0026E3C6">
            <wp:extent cx="88900" cy="177800"/>
            <wp:effectExtent l="0" t="0" r="1270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</w:t>
      </w:r>
      <w:proofErr w:type="spellStart"/>
      <w:r w:rsidRPr="00FE4E02">
        <w:rPr>
          <w:szCs w:val="24"/>
          <w:lang w:val="en-US"/>
        </w:rPr>
        <w:t>Windows</w:t>
      </w:r>
      <w:proofErr w:type="spellEnd"/>
      <w:r w:rsidRPr="00FE4E02">
        <w:rPr>
          <w:szCs w:val="24"/>
          <w:lang w:val="en-US"/>
        </w:rPr>
        <w:t xml:space="preserve"> Servers</w:t>
      </w:r>
      <w:r w:rsidRPr="00FE4E02">
        <w:rPr>
          <w:szCs w:val="24"/>
          <w:lang w:val="en-US"/>
        </w:rPr>
        <w:br/>
        <w:t xml:space="preserve">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6EFCD2F5" wp14:editId="7435EB67">
            <wp:extent cx="88900" cy="177800"/>
            <wp:effectExtent l="0" t="0" r="1270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Networking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5394B3F2" wp14:editId="0AC8298D">
            <wp:extent cx="88900" cy="177800"/>
            <wp:effectExtent l="0" t="0" r="1270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Scripting (Python/Shell/</w:t>
      </w:r>
      <w:proofErr w:type="spellStart"/>
      <w:r w:rsidRPr="00FE4E02">
        <w:rPr>
          <w:szCs w:val="24"/>
          <w:lang w:val="en-US"/>
        </w:rPr>
        <w:t>Powershell</w:t>
      </w:r>
      <w:proofErr w:type="spellEnd"/>
      <w:r w:rsidRPr="00FE4E02">
        <w:rPr>
          <w:szCs w:val="24"/>
          <w:lang w:val="en-US"/>
        </w:rPr>
        <w:t xml:space="preserve">)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3BEEC982" wp14:editId="52B55E69">
            <wp:extent cx="88900" cy="177800"/>
            <wp:effectExtent l="0" t="0" r="1270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 Documenting</w:t>
      </w:r>
      <w:r w:rsidRPr="00FE4E02">
        <w:rPr>
          <w:rFonts w:ascii="MS Mincho" w:eastAsia="MS Mincho" w:hAnsi="MS Mincho" w:cs="MS Mincho"/>
          <w:szCs w:val="24"/>
          <w:lang w:val="en-US"/>
        </w:rPr>
        <w:t> 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12F3C85A" wp14:editId="2D59CEE2">
            <wp:extent cx="88900" cy="177800"/>
            <wp:effectExtent l="0" t="0" r="1270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LEMP/LAMP Stacks</w:t>
      </w:r>
      <w:r w:rsidRPr="00FE4E02">
        <w:rPr>
          <w:rFonts w:ascii="MS Mincho" w:eastAsia="MS Mincho" w:hAnsi="MS Mincho" w:cs="MS Mincho"/>
          <w:szCs w:val="24"/>
          <w:lang w:val="en-US"/>
        </w:rPr>
        <w:t> 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696271B1" wp14:editId="00B078FC">
            <wp:extent cx="88900" cy="177800"/>
            <wp:effectExtent l="0" t="0" r="1270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Cloud Services </w:t>
      </w:r>
    </w:p>
    <w:p w14:paraId="3824F8F8" w14:textId="77777777" w:rsidR="00C07F09" w:rsidRDefault="00C07F09" w:rsidP="00C07F09">
      <w:pPr>
        <w:rPr>
          <w:sz w:val="24"/>
          <w:szCs w:val="24"/>
          <w:lang w:val="en-US"/>
        </w:rPr>
      </w:pPr>
      <w:r w:rsidRPr="00C07F09">
        <w:rPr>
          <w:rStyle w:val="Heading3Char"/>
          <w:b/>
          <w:lang w:val="en-US"/>
        </w:rPr>
        <w:t>Web Development</w:t>
      </w:r>
      <w:r w:rsidRPr="00C07F09">
        <w:rPr>
          <w:sz w:val="24"/>
          <w:szCs w:val="24"/>
          <w:lang w:val="en-US"/>
        </w:rPr>
        <w:t xml:space="preserve"> </w:t>
      </w:r>
    </w:p>
    <w:p w14:paraId="7D700CA5" w14:textId="77777777" w:rsidR="00C07F09" w:rsidRPr="00C07F09" w:rsidRDefault="00C07F09" w:rsidP="00C07F09">
      <w:pPr>
        <w:rPr>
          <w:sz w:val="24"/>
          <w:szCs w:val="24"/>
          <w:lang w:val="en-US"/>
        </w:rPr>
      </w:pPr>
      <w:r w:rsidRPr="00C07F09">
        <w:rPr>
          <w:noProof/>
          <w:sz w:val="24"/>
          <w:szCs w:val="24"/>
          <w:lang w:val="en-US" w:eastAsia="en-US"/>
        </w:rPr>
        <w:drawing>
          <wp:inline distT="0" distB="0" distL="0" distR="0" wp14:anchorId="0D1DFB52" wp14:editId="523F2CDD">
            <wp:extent cx="88900" cy="177800"/>
            <wp:effectExtent l="0" t="0" r="1270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F09">
        <w:rPr>
          <w:sz w:val="24"/>
          <w:szCs w:val="24"/>
          <w:lang w:val="en-US"/>
        </w:rPr>
        <w:t xml:space="preserve"> </w:t>
      </w:r>
      <w:r w:rsidRPr="00FE4E02">
        <w:rPr>
          <w:szCs w:val="24"/>
          <w:lang w:val="en-US"/>
        </w:rPr>
        <w:t xml:space="preserve">HTML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5CA908D7" wp14:editId="5BC50D80">
            <wp:extent cx="88900" cy="177800"/>
            <wp:effectExtent l="0" t="0" r="1270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CSS</w:t>
      </w:r>
      <w:r w:rsidRPr="00FE4E02">
        <w:rPr>
          <w:rFonts w:ascii="MS Mincho" w:eastAsia="MS Mincho" w:hAnsi="MS Mincho" w:cs="MS Mincho"/>
          <w:szCs w:val="24"/>
          <w:lang w:val="en-US"/>
        </w:rPr>
        <w:t> 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31A3C8D5" wp14:editId="735C6B58">
            <wp:extent cx="88900" cy="177800"/>
            <wp:effectExtent l="0" t="0" r="1270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Markdown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3B8EF240" wp14:editId="75F04EA6">
            <wp:extent cx="88900" cy="177800"/>
            <wp:effectExtent l="0" t="0" r="1270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Frameworks</w:t>
      </w:r>
      <w:r w:rsidRPr="00FE4E02">
        <w:rPr>
          <w:rFonts w:ascii="MS Mincho" w:eastAsia="MS Mincho" w:hAnsi="MS Mincho" w:cs="MS Mincho"/>
          <w:szCs w:val="24"/>
          <w:lang w:val="en-US"/>
        </w:rPr>
        <w:t> 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1F06287F" wp14:editId="4A4C6315">
            <wp:extent cx="88900" cy="177800"/>
            <wp:effectExtent l="0" t="0" r="1270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CMS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6F81F963" wp14:editId="68494638">
            <wp:extent cx="88900" cy="177800"/>
            <wp:effectExtent l="0" t="0" r="1270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Photoshop/InDesign </w:t>
      </w:r>
    </w:p>
    <w:p w14:paraId="4EA20BE1" w14:textId="77777777" w:rsidR="00C07F09" w:rsidRPr="00C07F09" w:rsidRDefault="00C07F09" w:rsidP="00C07F09">
      <w:pPr>
        <w:pStyle w:val="Heading3"/>
        <w:rPr>
          <w:b/>
          <w:lang w:val="en-US"/>
        </w:rPr>
      </w:pPr>
      <w:r w:rsidRPr="00C07F09">
        <w:rPr>
          <w:b/>
          <w:lang w:val="en-US"/>
        </w:rPr>
        <w:t xml:space="preserve">Live Events </w:t>
      </w:r>
    </w:p>
    <w:p w14:paraId="39AE8CFB" w14:textId="77777777" w:rsidR="00C07F09" w:rsidRPr="00C07F09" w:rsidRDefault="00C07F09" w:rsidP="00C07F09">
      <w:pPr>
        <w:rPr>
          <w:sz w:val="24"/>
          <w:szCs w:val="24"/>
          <w:lang w:val="en-US"/>
        </w:rPr>
      </w:pPr>
      <w:r w:rsidRPr="00C07F09">
        <w:rPr>
          <w:noProof/>
          <w:sz w:val="24"/>
          <w:szCs w:val="24"/>
          <w:lang w:val="en-US" w:eastAsia="en-US"/>
        </w:rPr>
        <w:drawing>
          <wp:inline distT="0" distB="0" distL="0" distR="0" wp14:anchorId="5E17CAE7" wp14:editId="51CFE3B9">
            <wp:extent cx="88900" cy="177800"/>
            <wp:effectExtent l="0" t="0" r="1270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F09">
        <w:rPr>
          <w:sz w:val="24"/>
          <w:szCs w:val="24"/>
          <w:lang w:val="en-US"/>
        </w:rPr>
        <w:t xml:space="preserve"> </w:t>
      </w:r>
      <w:r w:rsidRPr="00FE4E02">
        <w:rPr>
          <w:lang w:val="en-US"/>
        </w:rPr>
        <w:t xml:space="preserve">Event management </w:t>
      </w:r>
      <w:r w:rsidRPr="00FE4E02">
        <w:rPr>
          <w:noProof/>
          <w:lang w:val="en-US" w:eastAsia="en-US"/>
        </w:rPr>
        <w:drawing>
          <wp:inline distT="0" distB="0" distL="0" distR="0" wp14:anchorId="2F6007F3" wp14:editId="121DC3A8">
            <wp:extent cx="88900" cy="177800"/>
            <wp:effectExtent l="0" t="0" r="1270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lang w:val="en-US"/>
        </w:rPr>
        <w:t xml:space="preserve"> Sound</w:t>
      </w:r>
      <w:r w:rsidRPr="00FE4E02">
        <w:rPr>
          <w:rFonts w:ascii="MS Mincho" w:eastAsia="MS Mincho" w:hAnsi="MS Mincho" w:cs="MS Mincho"/>
          <w:lang w:val="en-US"/>
        </w:rPr>
        <w:t> </w:t>
      </w:r>
      <w:r w:rsidRPr="00FE4E02">
        <w:rPr>
          <w:noProof/>
          <w:lang w:val="en-US" w:eastAsia="en-US"/>
        </w:rPr>
        <w:drawing>
          <wp:inline distT="0" distB="0" distL="0" distR="0" wp14:anchorId="1AE7B75C" wp14:editId="46720828">
            <wp:extent cx="88900" cy="177800"/>
            <wp:effectExtent l="0" t="0" r="1270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lang w:val="en-US"/>
        </w:rPr>
        <w:t xml:space="preserve"> Lighting</w:t>
      </w:r>
      <w:r w:rsidRPr="00FE4E02">
        <w:rPr>
          <w:rFonts w:ascii="MS Mincho" w:eastAsia="MS Mincho" w:hAnsi="MS Mincho" w:cs="MS Mincho"/>
          <w:lang w:val="en-US"/>
        </w:rPr>
        <w:t> </w:t>
      </w:r>
      <w:r w:rsidRPr="00FE4E02">
        <w:rPr>
          <w:noProof/>
          <w:lang w:val="en-US" w:eastAsia="en-US"/>
        </w:rPr>
        <w:drawing>
          <wp:inline distT="0" distB="0" distL="0" distR="0" wp14:anchorId="1FAFC82A" wp14:editId="359EC0BC">
            <wp:extent cx="88900" cy="177800"/>
            <wp:effectExtent l="0" t="0" r="1270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lang w:val="en-US"/>
        </w:rPr>
        <w:t xml:space="preserve"> Stage </w:t>
      </w:r>
      <w:r w:rsidRPr="00FE4E02">
        <w:rPr>
          <w:noProof/>
          <w:lang w:val="en-US" w:eastAsia="en-US"/>
        </w:rPr>
        <w:drawing>
          <wp:inline distT="0" distB="0" distL="0" distR="0" wp14:anchorId="2654BF18" wp14:editId="1C33CA8C">
            <wp:extent cx="88900" cy="177800"/>
            <wp:effectExtent l="0" t="0" r="1270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lang w:val="en-US"/>
        </w:rPr>
        <w:t xml:space="preserve"> Rigging</w:t>
      </w:r>
      <w:r w:rsidRPr="00FE4E02">
        <w:rPr>
          <w:rFonts w:ascii="MS Mincho" w:eastAsia="MS Mincho" w:hAnsi="MS Mincho" w:cs="MS Mincho"/>
          <w:lang w:val="en-US"/>
        </w:rPr>
        <w:t> </w:t>
      </w:r>
      <w:r w:rsidRPr="00FE4E02">
        <w:rPr>
          <w:noProof/>
          <w:lang w:val="en-US" w:eastAsia="en-US"/>
        </w:rPr>
        <w:drawing>
          <wp:inline distT="0" distB="0" distL="0" distR="0" wp14:anchorId="09EE13A3" wp14:editId="0D73FF3A">
            <wp:extent cx="88900" cy="177800"/>
            <wp:effectExtent l="0" t="0" r="1270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lang w:val="en-US"/>
        </w:rPr>
        <w:t xml:space="preserve"> Health &amp; Safety </w:t>
      </w:r>
    </w:p>
    <w:p w14:paraId="786355A4" w14:textId="77777777" w:rsidR="00FA3F0D" w:rsidRDefault="00FA3F0D" w:rsidP="00FA3F0D">
      <w:pPr>
        <w:pStyle w:val="Heading1"/>
        <w:rPr>
          <w:rFonts w:eastAsiaTheme="majorEastAsia" w:cstheme="majorBidi"/>
          <w:szCs w:val="26"/>
          <w:lang w:val="en-US"/>
        </w:rPr>
      </w:pPr>
    </w:p>
    <w:p w14:paraId="15D97A54" w14:textId="77777777" w:rsidR="00FA3F0D" w:rsidRDefault="00FA3F0D" w:rsidP="00FA3F0D">
      <w:pPr>
        <w:pStyle w:val="Heading1"/>
        <w:rPr>
          <w:rFonts w:eastAsiaTheme="majorEastAsia" w:cstheme="majorBidi"/>
          <w:szCs w:val="26"/>
          <w:lang w:val="en-US"/>
        </w:rPr>
      </w:pPr>
    </w:p>
    <w:p w14:paraId="5336A4D5" w14:textId="77777777" w:rsidR="00FA3F0D" w:rsidRDefault="00FA3F0D" w:rsidP="00FA3F0D">
      <w:pPr>
        <w:pStyle w:val="Heading1"/>
        <w:rPr>
          <w:rFonts w:eastAsiaTheme="majorEastAsia" w:cstheme="majorBidi"/>
          <w:szCs w:val="26"/>
          <w:lang w:val="en-US"/>
        </w:rPr>
      </w:pPr>
    </w:p>
    <w:p w14:paraId="725E61AF" w14:textId="77777777" w:rsidR="00FA3F0D" w:rsidRDefault="00FA3F0D" w:rsidP="00FA3F0D">
      <w:pPr>
        <w:pStyle w:val="Heading1"/>
        <w:rPr>
          <w:rFonts w:eastAsiaTheme="majorEastAsia" w:cstheme="majorBidi"/>
          <w:szCs w:val="26"/>
          <w:lang w:val="en-US"/>
        </w:rPr>
      </w:pPr>
    </w:p>
    <w:p w14:paraId="29D65C67" w14:textId="77777777" w:rsidR="00C07F09" w:rsidRPr="00C07F09" w:rsidRDefault="00C07F09" w:rsidP="00FA3F0D">
      <w:pPr>
        <w:pStyle w:val="Heading1"/>
        <w:rPr>
          <w:lang w:val="en-US"/>
        </w:rPr>
      </w:pPr>
      <w:r w:rsidRPr="00C07F09">
        <w:rPr>
          <w:lang w:val="en-US"/>
        </w:rPr>
        <w:lastRenderedPageBreak/>
        <w:t xml:space="preserve">Interests </w:t>
      </w:r>
    </w:p>
    <w:p w14:paraId="1FA3AF91" w14:textId="77777777" w:rsidR="00C07F09" w:rsidRPr="00C07F09" w:rsidRDefault="00C07F09" w:rsidP="00C07F09">
      <w:pPr>
        <w:rPr>
          <w:b/>
          <w:sz w:val="24"/>
          <w:szCs w:val="24"/>
          <w:lang w:val="en-US"/>
        </w:rPr>
      </w:pPr>
      <w:r w:rsidRPr="00C07F09">
        <w:rPr>
          <w:b/>
          <w:sz w:val="24"/>
          <w:szCs w:val="24"/>
          <w:lang w:val="en-US"/>
        </w:rPr>
        <w:t xml:space="preserve">Online Rights </w:t>
      </w:r>
    </w:p>
    <w:p w14:paraId="6593007A" w14:textId="77777777" w:rsidR="00C07F09" w:rsidRPr="00FE4E02" w:rsidRDefault="00C07F09" w:rsidP="00C07F09">
      <w:pPr>
        <w:rPr>
          <w:szCs w:val="24"/>
          <w:lang w:val="en-US"/>
        </w:rPr>
      </w:pPr>
      <w:r w:rsidRPr="00C07F09">
        <w:rPr>
          <w:noProof/>
          <w:sz w:val="24"/>
          <w:szCs w:val="24"/>
          <w:lang w:val="en-US" w:eastAsia="en-US"/>
        </w:rPr>
        <w:drawing>
          <wp:inline distT="0" distB="0" distL="0" distR="0" wp14:anchorId="36131196" wp14:editId="14968634">
            <wp:extent cx="88900" cy="177800"/>
            <wp:effectExtent l="0" t="0" r="1270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F09">
        <w:rPr>
          <w:sz w:val="24"/>
          <w:szCs w:val="24"/>
          <w:lang w:val="en-US"/>
        </w:rPr>
        <w:t xml:space="preserve"> </w:t>
      </w:r>
      <w:r w:rsidRPr="00FE4E02">
        <w:rPr>
          <w:szCs w:val="24"/>
          <w:lang w:val="en-US"/>
        </w:rPr>
        <w:t xml:space="preserve">Electronic Frontier Foundation 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6DA74324" wp14:editId="44C7BC81">
            <wp:extent cx="88900" cy="177800"/>
            <wp:effectExtent l="0" t="0" r="1270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Open Rights Group 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3D978797" wp14:editId="793986D1">
            <wp:extent cx="88900" cy="177800"/>
            <wp:effectExtent l="0" t="0" r="1270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Crypto-parties</w:t>
      </w:r>
      <w:r w:rsidRPr="00FE4E02">
        <w:rPr>
          <w:rFonts w:ascii="MS Mincho" w:eastAsia="MS Mincho" w:hAnsi="MS Mincho" w:cs="MS Mincho"/>
          <w:szCs w:val="24"/>
          <w:lang w:val="en-US"/>
        </w:rPr>
        <w:t> </w:t>
      </w:r>
      <w:r w:rsidRPr="00FE4E02">
        <w:rPr>
          <w:szCs w:val="24"/>
          <w:lang w:val="en-US"/>
        </w:rPr>
        <w:t xml:space="preserve">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2EF5ED66" wp14:editId="2BA12411">
            <wp:extent cx="88900" cy="177800"/>
            <wp:effectExtent l="0" t="0" r="1270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Raising awareness </w:t>
      </w:r>
    </w:p>
    <w:p w14:paraId="53862801" w14:textId="77777777" w:rsidR="00C07F09" w:rsidRPr="00C07F09" w:rsidRDefault="00C07F09" w:rsidP="00C07F09">
      <w:pPr>
        <w:rPr>
          <w:b/>
          <w:sz w:val="24"/>
          <w:szCs w:val="24"/>
          <w:lang w:val="en-US"/>
        </w:rPr>
      </w:pPr>
      <w:r w:rsidRPr="00C07F09">
        <w:rPr>
          <w:b/>
          <w:sz w:val="24"/>
          <w:szCs w:val="24"/>
          <w:lang w:val="en-US"/>
        </w:rPr>
        <w:t xml:space="preserve">Great Outdoors </w:t>
      </w:r>
    </w:p>
    <w:p w14:paraId="5CB9867A" w14:textId="77777777" w:rsidR="00C07F09" w:rsidRPr="00C07F09" w:rsidRDefault="00C07F09" w:rsidP="00C07F09">
      <w:pPr>
        <w:rPr>
          <w:sz w:val="24"/>
          <w:szCs w:val="24"/>
          <w:lang w:val="en-US"/>
        </w:rPr>
      </w:pPr>
      <w:r w:rsidRPr="00C07F09">
        <w:rPr>
          <w:noProof/>
          <w:sz w:val="24"/>
          <w:szCs w:val="24"/>
          <w:lang w:val="en-US" w:eastAsia="en-US"/>
        </w:rPr>
        <w:drawing>
          <wp:inline distT="0" distB="0" distL="0" distR="0" wp14:anchorId="5FF17AFD" wp14:editId="4E081B71">
            <wp:extent cx="88900" cy="177800"/>
            <wp:effectExtent l="0" t="0" r="1270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F09">
        <w:rPr>
          <w:sz w:val="24"/>
          <w:szCs w:val="24"/>
          <w:lang w:val="en-US"/>
        </w:rPr>
        <w:t xml:space="preserve"> </w:t>
      </w:r>
      <w:r w:rsidRPr="00FE4E02">
        <w:rPr>
          <w:szCs w:val="24"/>
          <w:lang w:val="en-US"/>
        </w:rPr>
        <w:t xml:space="preserve">Bouldering 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2811AE98" wp14:editId="4963D050">
            <wp:extent cx="88900" cy="177800"/>
            <wp:effectExtent l="0" t="0" r="1270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Rock Climbing 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153B77C3" wp14:editId="256E407E">
            <wp:extent cx="88900" cy="177800"/>
            <wp:effectExtent l="0" t="0" r="1270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Scrambling 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11ACF4A6" wp14:editId="333233BC">
            <wp:extent cx="88900" cy="177800"/>
            <wp:effectExtent l="0" t="0" r="1270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Adventures 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27F78C50" wp14:editId="5ECEAACF">
            <wp:extent cx="88900" cy="177800"/>
            <wp:effectExtent l="0" t="0" r="1270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Wild Camping </w:t>
      </w:r>
    </w:p>
    <w:p w14:paraId="5468E789" w14:textId="77777777" w:rsidR="00C07F09" w:rsidRPr="00C07F09" w:rsidRDefault="00C07F09" w:rsidP="00C07F09">
      <w:pPr>
        <w:rPr>
          <w:b/>
          <w:sz w:val="24"/>
          <w:szCs w:val="24"/>
          <w:lang w:val="en-US"/>
        </w:rPr>
      </w:pPr>
      <w:r w:rsidRPr="00C07F09">
        <w:rPr>
          <w:b/>
          <w:sz w:val="24"/>
          <w:szCs w:val="24"/>
          <w:lang w:val="en-US"/>
        </w:rPr>
        <w:t xml:space="preserve">Water Sports </w:t>
      </w:r>
    </w:p>
    <w:p w14:paraId="57875E37" w14:textId="77777777" w:rsidR="00C07F09" w:rsidRDefault="00C07F09" w:rsidP="00C07F09">
      <w:pPr>
        <w:rPr>
          <w:sz w:val="24"/>
          <w:szCs w:val="24"/>
          <w:lang w:val="en-US"/>
        </w:rPr>
      </w:pPr>
      <w:r w:rsidRPr="00C07F09">
        <w:rPr>
          <w:noProof/>
          <w:sz w:val="24"/>
          <w:szCs w:val="24"/>
          <w:lang w:val="en-US" w:eastAsia="en-US"/>
        </w:rPr>
        <w:drawing>
          <wp:inline distT="0" distB="0" distL="0" distR="0" wp14:anchorId="397BA78F" wp14:editId="57D7E30D">
            <wp:extent cx="88900" cy="177800"/>
            <wp:effectExtent l="0" t="0" r="1270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F09">
        <w:rPr>
          <w:sz w:val="24"/>
          <w:szCs w:val="24"/>
          <w:lang w:val="en-US"/>
        </w:rPr>
        <w:t xml:space="preserve"> </w:t>
      </w:r>
      <w:r w:rsidRPr="00FE4E02">
        <w:rPr>
          <w:szCs w:val="24"/>
          <w:lang w:val="en-US"/>
        </w:rPr>
        <w:t xml:space="preserve">Kayaking 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102E5C37" wp14:editId="5D94726F">
            <wp:extent cx="88900" cy="177800"/>
            <wp:effectExtent l="0" t="0" r="1270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Canoeing  </w:t>
      </w:r>
      <w:r w:rsidRPr="00FE4E02">
        <w:rPr>
          <w:noProof/>
          <w:szCs w:val="24"/>
          <w:lang w:val="en-US" w:eastAsia="en-US"/>
        </w:rPr>
        <w:drawing>
          <wp:inline distT="0" distB="0" distL="0" distR="0" wp14:anchorId="22F6FEF7" wp14:editId="78A0201F">
            <wp:extent cx="88900" cy="177800"/>
            <wp:effectExtent l="0" t="0" r="1270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E02">
        <w:rPr>
          <w:szCs w:val="24"/>
          <w:lang w:val="en-US"/>
        </w:rPr>
        <w:t xml:space="preserve"> Paddle-boarding </w:t>
      </w:r>
    </w:p>
    <w:p w14:paraId="7F364FF3" w14:textId="77777777" w:rsidR="00FA3F0D" w:rsidRPr="00C07F09" w:rsidRDefault="00FA3F0D" w:rsidP="00C07F09">
      <w:pPr>
        <w:rPr>
          <w:sz w:val="24"/>
          <w:szCs w:val="24"/>
          <w:lang w:val="en-US"/>
        </w:rPr>
      </w:pPr>
    </w:p>
    <w:p w14:paraId="61A613AA" w14:textId="79859FA9" w:rsidR="00C07F09" w:rsidRDefault="00C07F09" w:rsidP="00FA3F0D">
      <w:pPr>
        <w:pStyle w:val="Heading1"/>
        <w:rPr>
          <w:lang w:val="en-US"/>
        </w:rPr>
      </w:pPr>
      <w:r w:rsidRPr="00C07F09">
        <w:rPr>
          <w:lang w:val="en-US"/>
        </w:rPr>
        <w:t xml:space="preserve">References </w:t>
      </w:r>
      <w:bookmarkStart w:id="0" w:name="_GoBack"/>
      <w:bookmarkEnd w:id="0"/>
    </w:p>
    <w:p w14:paraId="65C7DC70" w14:textId="2A057D5D" w:rsidR="00C07F09" w:rsidRPr="00FE4E02" w:rsidRDefault="00FA3F0D" w:rsidP="00C07F09">
      <w:pPr>
        <w:rPr>
          <w:lang w:val="en-US"/>
        </w:rPr>
      </w:pPr>
      <w:r w:rsidRPr="00FE4E02">
        <w:rPr>
          <w:b/>
          <w:bCs/>
          <w:szCs w:val="24"/>
          <w:lang w:val="en-US"/>
        </w:rPr>
        <w:t xml:space="preserve">— Philip </w:t>
      </w:r>
      <w:proofErr w:type="spellStart"/>
      <w:r w:rsidRPr="00FE4E02">
        <w:rPr>
          <w:b/>
          <w:bCs/>
          <w:szCs w:val="24"/>
          <w:lang w:val="en-US"/>
        </w:rPr>
        <w:t>Colligan</w:t>
      </w:r>
      <w:proofErr w:type="spellEnd"/>
      <w:r w:rsidRPr="00FE4E02">
        <w:rPr>
          <w:b/>
          <w:bCs/>
          <w:szCs w:val="24"/>
          <w:lang w:val="en-US"/>
        </w:rPr>
        <w:t xml:space="preserve">, </w:t>
      </w:r>
      <w:r w:rsidR="00E82C14">
        <w:rPr>
          <w:b/>
          <w:bCs/>
          <w:szCs w:val="24"/>
          <w:lang w:val="en-US"/>
        </w:rPr>
        <w:t>Chief Executive</w:t>
      </w:r>
      <w:r w:rsidRPr="00FE4E02">
        <w:rPr>
          <w:b/>
          <w:bCs/>
          <w:szCs w:val="24"/>
          <w:lang w:val="en-US"/>
        </w:rPr>
        <w:t xml:space="preserve"> – The Raspberry Pi Foundation. </w:t>
      </w:r>
      <w:r w:rsidR="00FE4E02">
        <w:rPr>
          <w:b/>
          <w:bCs/>
          <w:sz w:val="24"/>
          <w:szCs w:val="24"/>
          <w:lang w:val="en-US"/>
        </w:rPr>
        <w:br/>
      </w:r>
      <w:r w:rsidR="00C07F09" w:rsidRPr="00FE4E02">
        <w:rPr>
          <w:lang w:val="en-US"/>
        </w:rPr>
        <w:t xml:space="preserve">Daniel has quickly established himself as able to learn and apply new skills and knowledge. His recent work on setting up a Linux AD integrated environment was impressive. </w:t>
      </w:r>
    </w:p>
    <w:p w14:paraId="7A115721" w14:textId="57F1314C" w:rsidR="00C07F09" w:rsidRPr="00FE4E02" w:rsidRDefault="00C07F09" w:rsidP="00C07F09">
      <w:pPr>
        <w:rPr>
          <w:lang w:val="en-US"/>
        </w:rPr>
      </w:pPr>
      <w:r w:rsidRPr="00FE4E02">
        <w:rPr>
          <w:b/>
          <w:bCs/>
          <w:szCs w:val="24"/>
          <w:lang w:val="en-US"/>
        </w:rPr>
        <w:t xml:space="preserve">— Stephen Brown, Director of Computing - Bourne Grammar School </w:t>
      </w:r>
      <w:r w:rsidR="00FE4E02">
        <w:rPr>
          <w:b/>
          <w:bCs/>
          <w:sz w:val="24"/>
          <w:szCs w:val="24"/>
          <w:lang w:val="en-US"/>
        </w:rPr>
        <w:br/>
      </w:r>
      <w:r w:rsidRPr="00FE4E02">
        <w:rPr>
          <w:lang w:val="en-US"/>
        </w:rPr>
        <w:t xml:space="preserve">Daniel has matured into a very responsible, </w:t>
      </w:r>
      <w:proofErr w:type="spellStart"/>
      <w:r w:rsidRPr="00FE4E02">
        <w:rPr>
          <w:lang w:val="en-US"/>
        </w:rPr>
        <w:t>hard working</w:t>
      </w:r>
      <w:proofErr w:type="spellEnd"/>
      <w:r w:rsidRPr="00FE4E02">
        <w:rPr>
          <w:lang w:val="en-US"/>
        </w:rPr>
        <w:t xml:space="preserve"> and honest young man, someone I am proud to call a true friend. </w:t>
      </w:r>
    </w:p>
    <w:p w14:paraId="06488507" w14:textId="77777777" w:rsidR="00C07F09" w:rsidRPr="00FE4E02" w:rsidRDefault="00C07F09" w:rsidP="00C07F09">
      <w:pPr>
        <w:rPr>
          <w:szCs w:val="24"/>
          <w:lang w:val="en-US"/>
        </w:rPr>
      </w:pPr>
      <w:r w:rsidRPr="00FE4E02">
        <w:rPr>
          <w:b/>
          <w:bCs/>
          <w:szCs w:val="24"/>
          <w:lang w:val="en-US"/>
        </w:rPr>
        <w:t xml:space="preserve">— Harry </w:t>
      </w:r>
      <w:proofErr w:type="spellStart"/>
      <w:r w:rsidRPr="00FE4E02">
        <w:rPr>
          <w:b/>
          <w:bCs/>
          <w:szCs w:val="24"/>
          <w:lang w:val="en-US"/>
        </w:rPr>
        <w:t>Goodger</w:t>
      </w:r>
      <w:proofErr w:type="spellEnd"/>
      <w:r w:rsidRPr="00FE4E02">
        <w:rPr>
          <w:b/>
          <w:bCs/>
          <w:szCs w:val="24"/>
          <w:lang w:val="en-US"/>
        </w:rPr>
        <w:t xml:space="preserve">, Managing Director - </w:t>
      </w:r>
      <w:proofErr w:type="spellStart"/>
      <w:r w:rsidRPr="00FE4E02">
        <w:rPr>
          <w:b/>
          <w:bCs/>
          <w:szCs w:val="24"/>
          <w:lang w:val="en-US"/>
        </w:rPr>
        <w:t>Paridom</w:t>
      </w:r>
      <w:proofErr w:type="spellEnd"/>
      <w:r w:rsidRPr="00FE4E02">
        <w:rPr>
          <w:b/>
          <w:bCs/>
          <w:szCs w:val="24"/>
          <w:lang w:val="en-US"/>
        </w:rPr>
        <w:t xml:space="preserve"> Company Ltd. </w:t>
      </w:r>
    </w:p>
    <w:p w14:paraId="272410B9" w14:textId="77777777" w:rsidR="00C07F09" w:rsidRPr="00957EF5" w:rsidRDefault="00C07F09" w:rsidP="00C07F09">
      <w:pPr>
        <w:rPr>
          <w:sz w:val="24"/>
          <w:szCs w:val="24"/>
          <w:lang w:val="en-US"/>
        </w:rPr>
      </w:pPr>
    </w:p>
    <w:p w14:paraId="2DA23F02" w14:textId="77777777" w:rsidR="0059120E" w:rsidRDefault="0059120E" w:rsidP="00301711">
      <w:pPr>
        <w:pStyle w:val="Heading2"/>
      </w:pPr>
    </w:p>
    <w:p w14:paraId="4457F33D" w14:textId="77777777" w:rsidR="00301711" w:rsidRPr="00301711" w:rsidRDefault="00301711" w:rsidP="00301711"/>
    <w:sectPr w:rsidR="00301711" w:rsidRPr="00301711" w:rsidSect="008E2E2A">
      <w:headerReference w:type="default" r:id="rId11"/>
      <w:footerReference w:type="default" r:id="rId12"/>
      <w:headerReference w:type="first" r:id="rId13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6666C" w14:textId="77777777" w:rsidR="00794F45" w:rsidRDefault="00794F45">
      <w:pPr>
        <w:spacing w:after="0" w:line="240" w:lineRule="auto"/>
      </w:pPr>
      <w:r>
        <w:separator/>
      </w:r>
    </w:p>
  </w:endnote>
  <w:endnote w:type="continuationSeparator" w:id="0">
    <w:p w14:paraId="735D4F54" w14:textId="77777777" w:rsidR="00794F45" w:rsidRDefault="00794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75C6A3" w14:textId="77777777" w:rsidR="0059120E" w:rsidRDefault="008E2E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9B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4FD30" w14:textId="77777777" w:rsidR="00794F45" w:rsidRDefault="00794F45">
      <w:pPr>
        <w:spacing w:after="0" w:line="240" w:lineRule="auto"/>
      </w:pPr>
      <w:r>
        <w:separator/>
      </w:r>
    </w:p>
  </w:footnote>
  <w:footnote w:type="continuationSeparator" w:id="0">
    <w:p w14:paraId="25EC1248" w14:textId="77777777" w:rsidR="00794F45" w:rsidRDefault="00794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D2DE3" w14:textId="77777777" w:rsidR="0059120E" w:rsidRDefault="008E2E2A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8E9A995" wp14:editId="471BA48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4352DA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D7333" w14:textId="77777777" w:rsidR="0059120E" w:rsidRDefault="008E2E2A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A82A782" wp14:editId="5160D40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43B92DC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CA16CA"/>
    <w:multiLevelType w:val="hybridMultilevel"/>
    <w:tmpl w:val="D28E37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3351B4"/>
    <w:multiLevelType w:val="hybridMultilevel"/>
    <w:tmpl w:val="4328CA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9C21CE"/>
    <w:multiLevelType w:val="hybridMultilevel"/>
    <w:tmpl w:val="22267B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962F7F"/>
    <w:multiLevelType w:val="hybridMultilevel"/>
    <w:tmpl w:val="B0BC93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6365D6"/>
    <w:multiLevelType w:val="hybridMultilevel"/>
    <w:tmpl w:val="1F02F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003B44"/>
    <w:multiLevelType w:val="hybridMultilevel"/>
    <w:tmpl w:val="DC3683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0B1F4D"/>
    <w:multiLevelType w:val="hybridMultilevel"/>
    <w:tmpl w:val="52ECB9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544EBE"/>
    <w:multiLevelType w:val="hybridMultilevel"/>
    <w:tmpl w:val="177E7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2"/>
  </w:num>
  <w:num w:numId="14">
    <w:abstractNumId w:val="17"/>
  </w:num>
  <w:num w:numId="15">
    <w:abstractNumId w:val="14"/>
  </w:num>
  <w:num w:numId="16">
    <w:abstractNumId w:val="15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5B"/>
    <w:rsid w:val="00036FC9"/>
    <w:rsid w:val="0007385B"/>
    <w:rsid w:val="000768A7"/>
    <w:rsid w:val="00225A26"/>
    <w:rsid w:val="00301711"/>
    <w:rsid w:val="003E25F0"/>
    <w:rsid w:val="00403109"/>
    <w:rsid w:val="0059120E"/>
    <w:rsid w:val="00633F8D"/>
    <w:rsid w:val="0065587C"/>
    <w:rsid w:val="0074271D"/>
    <w:rsid w:val="00794F45"/>
    <w:rsid w:val="007C59B1"/>
    <w:rsid w:val="008E2E2A"/>
    <w:rsid w:val="00957EF5"/>
    <w:rsid w:val="00A44BFF"/>
    <w:rsid w:val="00C07F09"/>
    <w:rsid w:val="00CA16C7"/>
    <w:rsid w:val="00DE2DF5"/>
    <w:rsid w:val="00DE2F0D"/>
    <w:rsid w:val="00E82C14"/>
    <w:rsid w:val="00FA3F0D"/>
    <w:rsid w:val="00FE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DEF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2F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301711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dan@t0xic.me" TargetMode="External"/><Relationship Id="rId9" Type="http://schemas.openxmlformats.org/officeDocument/2006/relationships/hyperlink" Target="t0xic.me/cv" TargetMode="External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aniel/Library/Containers/com.microsoft.Word/Data/Library/Caches/2057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2B1DCB064FCF40B05AA98A09805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B9C2C-2C25-4140-8868-8F18FA175F51}"/>
      </w:docPartPr>
      <w:docPartBody>
        <w:p w:rsidR="00F71241" w:rsidRDefault="00C36871" w:rsidP="00C36871">
          <w:pPr>
            <w:pStyle w:val="FE2B1DCB064FCF40B05AA98A0980589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71"/>
    <w:rsid w:val="00047875"/>
    <w:rsid w:val="00B8289B"/>
    <w:rsid w:val="00C36871"/>
    <w:rsid w:val="00F7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BDD18C68A71942BCF7752EA7AC05D4">
    <w:name w:val="5EBDD18C68A71942BCF7752EA7AC05D4"/>
  </w:style>
  <w:style w:type="paragraph" w:customStyle="1" w:styleId="60EC1EE76E0F4A4EA4DBAA7A21A8BD28">
    <w:name w:val="60EC1EE76E0F4A4EA4DBAA7A21A8BD28"/>
  </w:style>
  <w:style w:type="paragraph" w:customStyle="1" w:styleId="BC837F3551A4B44090A205A8C926FA92">
    <w:name w:val="BC837F3551A4B44090A205A8C926FA92"/>
  </w:style>
  <w:style w:type="paragraph" w:customStyle="1" w:styleId="153D1D14A37C314BB48432ACDFB10250">
    <w:name w:val="153D1D14A37C314BB48432ACDFB10250"/>
  </w:style>
  <w:style w:type="paragraph" w:customStyle="1" w:styleId="C1A2004D1F02F448AF8CB680727D65A4">
    <w:name w:val="C1A2004D1F02F448AF8CB680727D65A4"/>
  </w:style>
  <w:style w:type="paragraph" w:customStyle="1" w:styleId="D75F550001186C4CB609468BEB8C6FBB">
    <w:name w:val="D75F550001186C4CB609468BEB8C6FBB"/>
  </w:style>
  <w:style w:type="paragraph" w:customStyle="1" w:styleId="D09D05E4945A514C82D5BA91403D9567">
    <w:name w:val="D09D05E4945A514C82D5BA91403D9567"/>
  </w:style>
  <w:style w:type="paragraph" w:customStyle="1" w:styleId="B3E6A57AE3F0124EB0C58E40EBF1E739">
    <w:name w:val="B3E6A57AE3F0124EB0C58E40EBF1E739"/>
  </w:style>
  <w:style w:type="paragraph" w:customStyle="1" w:styleId="7B90484AF174F14A9B1DFF9BECCF5DF0">
    <w:name w:val="7B90484AF174F14A9B1DFF9BECCF5DF0"/>
  </w:style>
  <w:style w:type="paragraph" w:customStyle="1" w:styleId="1B5EAD281CE94548B0A7F32DF91B1141">
    <w:name w:val="1B5EAD281CE94548B0A7F32DF91B1141"/>
  </w:style>
  <w:style w:type="paragraph" w:customStyle="1" w:styleId="03E6E4B4361E5C4FAAAA2B6D607FD640">
    <w:name w:val="03E6E4B4361E5C4FAAAA2B6D607FD640"/>
  </w:style>
  <w:style w:type="paragraph" w:customStyle="1" w:styleId="5E4781EFE8FED342954C3409A0F0CE98">
    <w:name w:val="5E4781EFE8FED342954C3409A0F0CE98"/>
  </w:style>
  <w:style w:type="paragraph" w:customStyle="1" w:styleId="C71E64C91B04554C89E9969E4CBA3AC8">
    <w:name w:val="C71E64C91B04554C89E9969E4CBA3AC8"/>
  </w:style>
  <w:style w:type="paragraph" w:customStyle="1" w:styleId="F4664F02A5C81A428584079F9E7D4545">
    <w:name w:val="F4664F02A5C81A428584079F9E7D4545"/>
  </w:style>
  <w:style w:type="paragraph" w:customStyle="1" w:styleId="FE2B1DCB064FCF40B05AA98A09805894">
    <w:name w:val="FE2B1DCB064FCF40B05AA98A09805894"/>
    <w:rsid w:val="00C36871"/>
  </w:style>
  <w:style w:type="paragraph" w:customStyle="1" w:styleId="716CA13CE94B854E860A70367D5FBB29">
    <w:name w:val="716CA13CE94B854E860A70367D5FBB29"/>
    <w:rsid w:val="00C36871"/>
  </w:style>
  <w:style w:type="paragraph" w:customStyle="1" w:styleId="FCDDC6A11BAEEC409A296452D448A811">
    <w:name w:val="FCDDC6A11BAEEC409A296452D448A811"/>
    <w:rsid w:val="00C3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37</TotalTime>
  <Pages>4</Pages>
  <Words>939</Words>
  <Characters>5358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2017-06-12T19:37:00Z</dcterms:created>
  <dcterms:modified xsi:type="dcterms:W3CDTF">2017-06-13T12:27:00Z</dcterms:modified>
</cp:coreProperties>
</file>